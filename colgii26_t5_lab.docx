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0C4E" w14:textId="77777777" w:rsidR="00086720" w:rsidRDefault="00086720" w:rsidP="008B16BB">
      <w:bookmarkStart w:id="0" w:name="_Toc459888455"/>
    </w:p>
    <w:bookmarkEnd w:id="0"/>
    <w:p w14:paraId="2385DD09" w14:textId="77777777" w:rsidR="00455212" w:rsidRDefault="00455212" w:rsidP="00455212">
      <w:pPr>
        <w:pStyle w:val="TtuloApartado1sinnivel"/>
      </w:pPr>
      <w:r w:rsidRPr="00951D1A">
        <w:t>Laboratorio #1: Simulación y optimización de un programa en un procesador escalar segmentado</w:t>
      </w:r>
    </w:p>
    <w:p w14:paraId="54829B37" w14:textId="77777777" w:rsidR="00C55715" w:rsidRPr="00C55715" w:rsidRDefault="00C55715" w:rsidP="00C55715"/>
    <w:p w14:paraId="38687FCC" w14:textId="50B63079" w:rsidR="00455212" w:rsidRPr="00951D1A" w:rsidRDefault="00455212" w:rsidP="00455212">
      <w:pPr>
        <w:pStyle w:val="TtuloApartado3"/>
      </w:pPr>
      <w:r w:rsidRPr="00951D1A">
        <w:t>Descripción del laboratorio</w:t>
      </w:r>
    </w:p>
    <w:p w14:paraId="1BFB898E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1BD8DB43" w14:textId="1FEA15E3" w:rsidR="00455212" w:rsidRDefault="00455212" w:rsidP="00F643DE">
      <w:r w:rsidRPr="005454EE">
        <w:t xml:space="preserve">En esta práctica vamos a trabajar la ejecución </w:t>
      </w:r>
      <w:r w:rsidR="001F0D4E">
        <w:t>de código</w:t>
      </w:r>
      <w:r w:rsidR="00F643DE">
        <w:t xml:space="preserve"> </w:t>
      </w:r>
      <w:proofErr w:type="spellStart"/>
      <w:r w:rsidR="00F643DE">
        <w:t>Assembler</w:t>
      </w:r>
      <w:proofErr w:type="spellEnd"/>
      <w:r w:rsidR="00F643DE">
        <w:t xml:space="preserve"> que deberá </w:t>
      </w:r>
      <w:r w:rsidR="001F0D4E">
        <w:t xml:space="preserve">pedir o mostrar por consola ciertos datos que permita la ejecución de los scripts propuestos.  </w:t>
      </w:r>
      <w:r w:rsidR="00F643DE">
        <w:t xml:space="preserve">Esta actividad </w:t>
      </w:r>
      <w:r w:rsidR="00C55715">
        <w:t>puede realizar de manera individual o grupal (máximo 2 estudiantes)</w:t>
      </w:r>
      <w:r w:rsidR="00F643DE">
        <w:t>.</w:t>
      </w:r>
      <w:r w:rsidR="001F0D4E">
        <w:t xml:space="preserve">  Los scripts que se deben desarrollar son los siguientes:</w:t>
      </w:r>
    </w:p>
    <w:p w14:paraId="4A26DAC7" w14:textId="4FA3E7A6" w:rsidR="001F0D4E" w:rsidRDefault="001F0D4E" w:rsidP="00F643DE"/>
    <w:p w14:paraId="5DFA9F99" w14:textId="794779A0" w:rsidR="001F0D4E" w:rsidRDefault="001F0D4E" w:rsidP="001F0D4E">
      <w:pPr>
        <w:pStyle w:val="Prrafodelista"/>
        <w:numPr>
          <w:ilvl w:val="0"/>
          <w:numId w:val="26"/>
        </w:numPr>
      </w:pPr>
      <w:r>
        <w:t>Número mayor (mínimo 3 números)</w:t>
      </w:r>
    </w:p>
    <w:p w14:paraId="401F2950" w14:textId="4611F6AC" w:rsidR="001F0D4E" w:rsidRDefault="001F0D4E" w:rsidP="001F0D4E">
      <w:pPr>
        <w:pStyle w:val="Prrafodelista"/>
        <w:numPr>
          <w:ilvl w:val="0"/>
          <w:numId w:val="26"/>
        </w:numPr>
      </w:pPr>
      <w:r>
        <w:t>Número menor (mínimo 3 números)</w:t>
      </w:r>
    </w:p>
    <w:p w14:paraId="5B327598" w14:textId="1872EC9E" w:rsidR="001F0D4E" w:rsidRPr="006732B3" w:rsidRDefault="001F0D4E" w:rsidP="001F0D4E">
      <w:pPr>
        <w:pStyle w:val="Prrafodelista"/>
        <w:numPr>
          <w:ilvl w:val="0"/>
          <w:numId w:val="26"/>
        </w:numPr>
      </w:pPr>
      <w:r>
        <w:t>Serie Fibonacci</w:t>
      </w:r>
    </w:p>
    <w:p w14:paraId="69606889" w14:textId="77777777" w:rsidR="00455212" w:rsidRPr="006732B3" w:rsidRDefault="00455212" w:rsidP="00455212">
      <w:pPr>
        <w:rPr>
          <w:rFonts w:ascii="Georgia" w:hAnsi="Georgia"/>
          <w:sz w:val="22"/>
          <w:szCs w:val="22"/>
        </w:rPr>
      </w:pPr>
    </w:p>
    <w:p w14:paraId="32974FC0" w14:textId="77777777" w:rsidR="00455212" w:rsidRPr="00951D1A" w:rsidRDefault="00455212" w:rsidP="00455212">
      <w:pPr>
        <w:pStyle w:val="TtuloApartado3"/>
      </w:pPr>
      <w:r w:rsidRPr="00951D1A">
        <w:t>Entrega del laboratorio</w:t>
      </w:r>
    </w:p>
    <w:p w14:paraId="71DB3584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3EAAC1D6" w14:textId="70EC5CC4" w:rsidR="004B36E6" w:rsidRDefault="00455212" w:rsidP="00455212">
      <w:r w:rsidRPr="006732B3">
        <w:t>Una vez finalizado el laboratorio deberás entregar un</w:t>
      </w:r>
      <w:r w:rsidR="004B36E6">
        <w:t xml:space="preserve"> archivo comprimido (</w:t>
      </w:r>
      <w:proofErr w:type="spellStart"/>
      <w:r w:rsidR="004B36E6">
        <w:t>WinRar</w:t>
      </w:r>
      <w:proofErr w:type="spellEnd"/>
      <w:r w:rsidR="004B36E6">
        <w:t xml:space="preserve"> o WinZip)</w:t>
      </w:r>
      <w:r w:rsidRPr="006732B3">
        <w:t xml:space="preserve"> </w:t>
      </w:r>
      <w:r w:rsidR="004B36E6">
        <w:t>con los siguientes archivos:</w:t>
      </w:r>
    </w:p>
    <w:p w14:paraId="36AFAD83" w14:textId="77777777" w:rsidR="004B36E6" w:rsidRDefault="004B36E6" w:rsidP="00455212"/>
    <w:p w14:paraId="01A0EEB6" w14:textId="1BB3ACC8" w:rsidR="00455212" w:rsidRDefault="004B36E6" w:rsidP="004B36E6">
      <w:r>
        <w:t xml:space="preserve">a. Un archivo en formato PDF con un informe </w:t>
      </w:r>
      <w:r w:rsidR="00455212" w:rsidRPr="006732B3">
        <w:t>en el que aparezcan los siguientes puntos:</w:t>
      </w:r>
    </w:p>
    <w:p w14:paraId="15F26302" w14:textId="77777777" w:rsidR="00455212" w:rsidRPr="006732B3" w:rsidRDefault="00455212" w:rsidP="00455212"/>
    <w:p w14:paraId="3614BA11" w14:textId="0C6AAD63" w:rsidR="00C55715" w:rsidRDefault="00C55715" w:rsidP="00455212">
      <w:pPr>
        <w:pStyle w:val="Prrafodelista"/>
        <w:numPr>
          <w:ilvl w:val="0"/>
          <w:numId w:val="24"/>
        </w:numPr>
      </w:pPr>
      <w:r>
        <w:t>Para cada uno de los scripts propuestos para la actividad se debe realizar 3 capturas de pantalla:</w:t>
      </w:r>
    </w:p>
    <w:p w14:paraId="738A6775" w14:textId="44133912" w:rsidR="00C55715" w:rsidRDefault="00C55715" w:rsidP="00C55715">
      <w:pPr>
        <w:ind w:left="284"/>
      </w:pPr>
      <w:r>
        <w:t>a. Antes de compilar</w:t>
      </w:r>
    </w:p>
    <w:p w14:paraId="30813A09" w14:textId="4C119336" w:rsidR="00C55715" w:rsidRDefault="00C55715" w:rsidP="00C55715">
      <w:pPr>
        <w:ind w:left="284"/>
      </w:pPr>
      <w:r>
        <w:t>b. Después de compilar</w:t>
      </w:r>
    </w:p>
    <w:p w14:paraId="59494CC4" w14:textId="4D314F0A" w:rsidR="00C55715" w:rsidRDefault="00C55715" w:rsidP="00C55715">
      <w:pPr>
        <w:ind w:left="284"/>
      </w:pPr>
      <w:r>
        <w:t>c. Después de ejecutar</w:t>
      </w:r>
    </w:p>
    <w:p w14:paraId="77B21875" w14:textId="23478A8C" w:rsidR="004B36E6" w:rsidRDefault="004B36E6" w:rsidP="004B36E6">
      <w:r>
        <w:lastRenderedPageBreak/>
        <w:t xml:space="preserve">b. El código en </w:t>
      </w:r>
      <w:proofErr w:type="spellStart"/>
      <w:r>
        <w:t>assembler</w:t>
      </w:r>
      <w:proofErr w:type="spellEnd"/>
      <w:r>
        <w:t xml:space="preserve"> (*.</w:t>
      </w:r>
      <w:proofErr w:type="spellStart"/>
      <w:r>
        <w:t>asm</w:t>
      </w:r>
      <w:proofErr w:type="spellEnd"/>
      <w:r>
        <w:t>) de cada uno de los scripts.</w:t>
      </w:r>
    </w:p>
    <w:p w14:paraId="0A9AD50F" w14:textId="77777777" w:rsidR="004B36E6" w:rsidRDefault="004B36E6" w:rsidP="004B36E6"/>
    <w:p w14:paraId="69C3F116" w14:textId="2994C65C" w:rsidR="00455212" w:rsidRDefault="00455212" w:rsidP="00455212">
      <w:pPr>
        <w:pStyle w:val="Prrafodelista"/>
        <w:numPr>
          <w:ilvl w:val="0"/>
          <w:numId w:val="24"/>
        </w:numPr>
      </w:pPr>
      <w:r w:rsidRPr="006732B3">
        <w:t xml:space="preserve">El código </w:t>
      </w:r>
      <w:proofErr w:type="spellStart"/>
      <w:r w:rsidR="00F643DE">
        <w:t>Assembler</w:t>
      </w:r>
      <w:proofErr w:type="spellEnd"/>
      <w:r w:rsidR="00F643DE">
        <w:t xml:space="preserve"> utilizado para la generación </w:t>
      </w:r>
      <w:r w:rsidR="00C55715">
        <w:t>en cada uno de los scripts debe estar cargado en GitHub (</w:t>
      </w:r>
      <w:proofErr w:type="gramStart"/>
      <w:r w:rsidR="00C55715" w:rsidRPr="00C55715">
        <w:t>https://github.com/</w:t>
      </w:r>
      <w:r w:rsidR="00C55715">
        <w:t xml:space="preserve"> )</w:t>
      </w:r>
      <w:proofErr w:type="gramEnd"/>
      <w:r w:rsidR="00C55715">
        <w:t>.  Nota: si la actividad la realizan de forma grupal ambos integrantes debe publicar el enlace a su respectivo perfil en GitHub</w:t>
      </w:r>
    </w:p>
    <w:p w14:paraId="71434CC1" w14:textId="68F4E81E" w:rsidR="001F0D4E" w:rsidRDefault="001F0D4E" w:rsidP="001F0D4E">
      <w:pPr>
        <w:pStyle w:val="Prrafodelista"/>
        <w:numPr>
          <w:ilvl w:val="0"/>
          <w:numId w:val="24"/>
        </w:numPr>
      </w:pPr>
      <w:r>
        <w:t>Cada una de las líneas debe estar comentada con la respectiva descripción de que realiza cada instrucción</w:t>
      </w:r>
      <w:r w:rsidRPr="006732B3">
        <w:t>.</w:t>
      </w:r>
    </w:p>
    <w:p w14:paraId="12DFC15E" w14:textId="77777777" w:rsidR="008E3A8A" w:rsidRPr="006732B3" w:rsidRDefault="008E3A8A" w:rsidP="008E3A8A">
      <w:pPr>
        <w:pStyle w:val="Prrafodelista"/>
        <w:ind w:left="284"/>
      </w:pPr>
    </w:p>
    <w:p w14:paraId="5789B747" w14:textId="69B2B10B" w:rsidR="00252ABD" w:rsidRDefault="008E3A8A" w:rsidP="00A103A7">
      <w:r>
        <w:t xml:space="preserve">Solución: </w:t>
      </w:r>
    </w:p>
    <w:p w14:paraId="60FB3F10" w14:textId="2AAE50D7" w:rsidR="00252ABD" w:rsidRDefault="00252ABD" w:rsidP="00A103A7">
      <w:proofErr w:type="spellStart"/>
      <w:r>
        <w:t>Numero</w:t>
      </w:r>
      <w:proofErr w:type="spellEnd"/>
      <w:r>
        <w:t xml:space="preserve"> Mayor:</w:t>
      </w:r>
    </w:p>
    <w:p w14:paraId="2E64CA21" w14:textId="7FE77DD0" w:rsidR="00A52D4C" w:rsidRDefault="00F0570B" w:rsidP="00A103A7">
      <w:r>
        <w:t xml:space="preserve">En este ejercicio se busca encontrar el numero mayor de los tres datos ingresados, </w:t>
      </w:r>
      <w:r w:rsidR="00434B9C">
        <w:t xml:space="preserve">primero se lee el primer numero y se hace la </w:t>
      </w:r>
      <w:r w:rsidR="007F390C">
        <w:t xml:space="preserve">comparación con el segundo si es menor para finalmente hacer la comparación con el ultimo numero ingresado y poder determinar cual es en </w:t>
      </w:r>
      <w:proofErr w:type="spellStart"/>
      <w:r w:rsidR="007F390C">
        <w:t>numero</w:t>
      </w:r>
      <w:proofErr w:type="spellEnd"/>
      <w:r w:rsidR="007F390C">
        <w:t xml:space="preserve"> mayo</w:t>
      </w:r>
      <w:r w:rsidR="00D33679">
        <w:t>r.</w:t>
      </w:r>
    </w:p>
    <w:p w14:paraId="0E73590E" w14:textId="6029AF73" w:rsidR="00252ABD" w:rsidRDefault="007F390C" w:rsidP="00A103A7">
      <w:r>
        <w:t>Antes de la ejecución:</w:t>
      </w:r>
    </w:p>
    <w:p w14:paraId="3A7D5DCA" w14:textId="57B22DAC" w:rsidR="00A103A7" w:rsidRDefault="00252ABD" w:rsidP="00A103A7">
      <w:r w:rsidRPr="00252ABD">
        <w:drawing>
          <wp:inline distT="0" distB="0" distL="0" distR="0" wp14:anchorId="698F0456" wp14:editId="3E99EBB4">
            <wp:extent cx="5219700" cy="2453005"/>
            <wp:effectExtent l="0" t="0" r="0" b="4445"/>
            <wp:docPr id="17387115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1157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A1A" w14:textId="02187115" w:rsidR="007F390C" w:rsidRDefault="007F390C" w:rsidP="00A103A7">
      <w:r>
        <w:t>Después de compilar</w:t>
      </w:r>
    </w:p>
    <w:p w14:paraId="0C214B31" w14:textId="4CE6D586" w:rsidR="00252ABD" w:rsidRDefault="00F741B7" w:rsidP="00A103A7">
      <w:r w:rsidRPr="00F741B7">
        <w:lastRenderedPageBreak/>
        <w:drawing>
          <wp:inline distT="0" distB="0" distL="0" distR="0" wp14:anchorId="4E9A5CDB" wp14:editId="29437CF6">
            <wp:extent cx="5219700" cy="2575560"/>
            <wp:effectExtent l="0" t="0" r="0" b="0"/>
            <wp:docPr id="6582346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3467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E75" w14:textId="77777777" w:rsidR="007F390C" w:rsidRDefault="007F390C" w:rsidP="00A103A7"/>
    <w:p w14:paraId="575D15C2" w14:textId="77777777" w:rsidR="007F390C" w:rsidRDefault="007F390C" w:rsidP="00A103A7"/>
    <w:p w14:paraId="3258FB67" w14:textId="6F2F98B5" w:rsidR="007F390C" w:rsidRDefault="007F390C" w:rsidP="00A103A7">
      <w:r>
        <w:t>Después de ejecutar: se denota que en la pantalla se muestra</w:t>
      </w:r>
      <w:r w:rsidR="00D33679">
        <w:t xml:space="preserve"> al usuario</w:t>
      </w:r>
      <w:r>
        <w:t xml:space="preserve"> el </w:t>
      </w:r>
      <w:proofErr w:type="spellStart"/>
      <w:r>
        <w:t>numero</w:t>
      </w:r>
      <w:proofErr w:type="spellEnd"/>
      <w:r>
        <w:t xml:space="preserve"> mayor</w:t>
      </w:r>
      <w:r w:rsidR="00D33679">
        <w:t>.</w:t>
      </w:r>
    </w:p>
    <w:p w14:paraId="4D3F7BD2" w14:textId="1A4510B3" w:rsidR="00C86F9D" w:rsidRDefault="00C86F9D" w:rsidP="00A103A7">
      <w:r w:rsidRPr="00C86F9D">
        <w:drawing>
          <wp:inline distT="0" distB="0" distL="0" distR="0" wp14:anchorId="669E67CF" wp14:editId="40292B41">
            <wp:extent cx="5219700" cy="2566035"/>
            <wp:effectExtent l="0" t="0" r="0" b="5715"/>
            <wp:docPr id="204259391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3914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E86" w14:textId="77777777" w:rsidR="00C86F9D" w:rsidRDefault="00C86F9D" w:rsidP="00A103A7"/>
    <w:p w14:paraId="29DD619E" w14:textId="370D736B" w:rsidR="00C86F9D" w:rsidRDefault="00C86F9D" w:rsidP="00A103A7">
      <w:proofErr w:type="spellStart"/>
      <w:r>
        <w:t>Numero</w:t>
      </w:r>
      <w:proofErr w:type="spellEnd"/>
      <w:r>
        <w:t xml:space="preserve"> menor:</w:t>
      </w:r>
    </w:p>
    <w:p w14:paraId="3F168AAC" w14:textId="3C4D97A9" w:rsidR="00D33679" w:rsidRDefault="00D33679" w:rsidP="00D33679">
      <w:r>
        <w:t xml:space="preserve">En este ejercicio se busca encontrar el </w:t>
      </w:r>
      <w:proofErr w:type="spellStart"/>
      <w:r>
        <w:t>numero</w:t>
      </w:r>
      <w:proofErr w:type="spellEnd"/>
      <w:r>
        <w:t xml:space="preserve"> </w:t>
      </w:r>
      <w:r>
        <w:t>menor</w:t>
      </w:r>
      <w:r>
        <w:t xml:space="preserve"> de los tres datos ingresados, primero se lee el primer </w:t>
      </w:r>
      <w:proofErr w:type="spellStart"/>
      <w:r>
        <w:t>numero</w:t>
      </w:r>
      <w:proofErr w:type="spellEnd"/>
      <w:r>
        <w:t xml:space="preserve"> y se hace la comparación con el segundo si es menor para finalmente hacer la comparación con el ultimo </w:t>
      </w:r>
      <w:proofErr w:type="spellStart"/>
      <w:r>
        <w:t>numero</w:t>
      </w:r>
      <w:proofErr w:type="spellEnd"/>
      <w:r>
        <w:t xml:space="preserve"> ingresado y poder determinar </w:t>
      </w:r>
      <w:proofErr w:type="spellStart"/>
      <w:r>
        <w:t>cual</w:t>
      </w:r>
      <w:proofErr w:type="spellEnd"/>
      <w:r>
        <w:t xml:space="preserve"> es en </w:t>
      </w:r>
      <w:proofErr w:type="spellStart"/>
      <w:r>
        <w:t>numero</w:t>
      </w:r>
      <w:proofErr w:type="spellEnd"/>
      <w:r>
        <w:t xml:space="preserve"> </w:t>
      </w:r>
      <w:r>
        <w:t>menor</w:t>
      </w:r>
    </w:p>
    <w:p w14:paraId="1DFE47D5" w14:textId="58B98208" w:rsidR="00D33679" w:rsidRDefault="00C8717A" w:rsidP="00A103A7">
      <w:r>
        <w:lastRenderedPageBreak/>
        <w:t>Antes de la ejecución:</w:t>
      </w:r>
    </w:p>
    <w:p w14:paraId="30C59284" w14:textId="7891A48A" w:rsidR="00C86F9D" w:rsidRDefault="00AB3DB1" w:rsidP="00A103A7">
      <w:r w:rsidRPr="00AB3DB1">
        <w:drawing>
          <wp:inline distT="0" distB="0" distL="0" distR="0" wp14:anchorId="066240C4" wp14:editId="60641D8F">
            <wp:extent cx="5219700" cy="2556510"/>
            <wp:effectExtent l="0" t="0" r="0" b="0"/>
            <wp:docPr id="124147819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8191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454" w14:textId="77777777" w:rsidR="00C8717A" w:rsidRDefault="00C8717A" w:rsidP="00A103A7"/>
    <w:p w14:paraId="269880DD" w14:textId="2C8E3CDF" w:rsidR="00C8717A" w:rsidRDefault="00C8717A" w:rsidP="00A103A7">
      <w:r>
        <w:t>Después de compilar:</w:t>
      </w:r>
    </w:p>
    <w:p w14:paraId="48C0546B" w14:textId="47B5E38F" w:rsidR="00AB3DB1" w:rsidRDefault="002119FD" w:rsidP="00A103A7">
      <w:r w:rsidRPr="002119FD">
        <w:drawing>
          <wp:inline distT="0" distB="0" distL="0" distR="0" wp14:anchorId="27E7D292" wp14:editId="76687106">
            <wp:extent cx="5219700" cy="2542540"/>
            <wp:effectExtent l="0" t="0" r="0" b="0"/>
            <wp:docPr id="172044535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5357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2E6" w14:textId="77777777" w:rsidR="002119FD" w:rsidRDefault="002119FD" w:rsidP="00A103A7"/>
    <w:p w14:paraId="176CD6A4" w14:textId="43722BD5" w:rsidR="00C8717A" w:rsidRDefault="00C8717A" w:rsidP="00A103A7">
      <w:r>
        <w:t>Después de eje</w:t>
      </w:r>
      <w:r w:rsidR="009854D2">
        <w:t xml:space="preserve">cutar: Se muestra al usuario el </w:t>
      </w:r>
      <w:proofErr w:type="spellStart"/>
      <w:r w:rsidR="009854D2">
        <w:t>numero</w:t>
      </w:r>
      <w:proofErr w:type="spellEnd"/>
      <w:r w:rsidR="009854D2">
        <w:t xml:space="preserve"> menor ingresado.</w:t>
      </w:r>
    </w:p>
    <w:p w14:paraId="520CF2A7" w14:textId="17F4949E" w:rsidR="00D3213E" w:rsidRDefault="00D3213E" w:rsidP="00A103A7">
      <w:r w:rsidRPr="00D3213E">
        <w:lastRenderedPageBreak/>
        <w:drawing>
          <wp:inline distT="0" distB="0" distL="0" distR="0" wp14:anchorId="1CF62673" wp14:editId="65503452">
            <wp:extent cx="5219700" cy="2524760"/>
            <wp:effectExtent l="0" t="0" r="0" b="8890"/>
            <wp:docPr id="46580788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7887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655D" w14:textId="77777777" w:rsidR="00D3213E" w:rsidRDefault="00D3213E" w:rsidP="00A103A7"/>
    <w:p w14:paraId="4573CF0E" w14:textId="003E22A6" w:rsidR="00D3213E" w:rsidRDefault="00D3213E" w:rsidP="00A103A7">
      <w:r>
        <w:t>Fibonacci:</w:t>
      </w:r>
    </w:p>
    <w:p w14:paraId="5A2613CD" w14:textId="77777777" w:rsidR="006C1169" w:rsidRDefault="009854D2" w:rsidP="00A103A7">
      <w:r>
        <w:t xml:space="preserve">Se pretende </w:t>
      </w:r>
      <w:r w:rsidR="005004C0">
        <w:t>mostrar la secuencia de los primeros 10 números de la serie de Fibonacci</w:t>
      </w:r>
      <w:r w:rsidR="006C1169">
        <w:t xml:space="preserve"> utilizando varios condicionales y ciclos para poder iterar en la serie.</w:t>
      </w:r>
    </w:p>
    <w:p w14:paraId="7929E777" w14:textId="6102BA9F" w:rsidR="00D3213E" w:rsidRDefault="006C1169" w:rsidP="00A103A7">
      <w:r>
        <w:t xml:space="preserve">Antes de la ejecución: </w:t>
      </w:r>
      <w:r w:rsidR="00DE70C7" w:rsidRPr="00DE70C7">
        <w:drawing>
          <wp:inline distT="0" distB="0" distL="0" distR="0" wp14:anchorId="6DD164D0" wp14:editId="02E83AEF">
            <wp:extent cx="5219700" cy="2514600"/>
            <wp:effectExtent l="0" t="0" r="0" b="0"/>
            <wp:docPr id="8748577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5778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1F2" w14:textId="41A9C55D" w:rsidR="006C1169" w:rsidRDefault="006C1169" w:rsidP="00A103A7">
      <w:r>
        <w:t>En la compilación:</w:t>
      </w:r>
    </w:p>
    <w:p w14:paraId="4BA3B29E" w14:textId="25E0DB7E" w:rsidR="006C1169" w:rsidRDefault="006C1169" w:rsidP="00A103A7">
      <w:r>
        <w:t>No arroja el resultado esperado.</w:t>
      </w:r>
    </w:p>
    <w:p w14:paraId="2DFC963B" w14:textId="66A081B5" w:rsidR="00DE70C7" w:rsidRDefault="00E62890" w:rsidP="00A103A7">
      <w:r w:rsidRPr="00E62890">
        <w:lastRenderedPageBreak/>
        <w:drawing>
          <wp:inline distT="0" distB="0" distL="0" distR="0" wp14:anchorId="369CEBCC" wp14:editId="0384BE4C">
            <wp:extent cx="5219700" cy="2539365"/>
            <wp:effectExtent l="0" t="0" r="0" b="0"/>
            <wp:docPr id="18264497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972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F69" w14:textId="77777777" w:rsidR="00A103A7" w:rsidRPr="006732B3" w:rsidRDefault="00A103A7" w:rsidP="00A103A7"/>
    <w:sectPr w:rsidR="00A103A7" w:rsidRPr="006732B3" w:rsidSect="00086720">
      <w:headerReference w:type="default" r:id="rId16"/>
      <w:footerReference w:type="defaul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7BBC" w14:textId="77777777" w:rsidR="00B65132" w:rsidRDefault="00B65132" w:rsidP="00C50246">
      <w:pPr>
        <w:spacing w:line="240" w:lineRule="auto"/>
      </w:pPr>
      <w:r>
        <w:separator/>
      </w:r>
    </w:p>
  </w:endnote>
  <w:endnote w:type="continuationSeparator" w:id="0">
    <w:p w14:paraId="4C534FAA" w14:textId="77777777" w:rsidR="00B65132" w:rsidRDefault="00B6513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95C9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9AFD0BB" wp14:editId="28E775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ADA91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5521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FD0BB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7ADA91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5521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286C74A" wp14:editId="1798457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0AA893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6C74A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4D0AA893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8F9155D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455212">
      <w:t>5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F175" w14:textId="77777777" w:rsidR="00B65132" w:rsidRDefault="00B65132" w:rsidP="00C50246">
      <w:pPr>
        <w:spacing w:line="240" w:lineRule="auto"/>
      </w:pPr>
      <w:r>
        <w:separator/>
      </w:r>
    </w:p>
  </w:footnote>
  <w:footnote w:type="continuationSeparator" w:id="0">
    <w:p w14:paraId="56AD86E0" w14:textId="77777777" w:rsidR="00B65132" w:rsidRDefault="00B6513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BE40651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1FE69D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83025D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27974C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736F249" w14:textId="77777777" w:rsidTr="001924C8">
      <w:trPr>
        <w:trHeight w:val="342"/>
      </w:trPr>
      <w:tc>
        <w:tcPr>
          <w:tcW w:w="2552" w:type="dxa"/>
          <w:vMerge w:val="restart"/>
        </w:tcPr>
        <w:p w14:paraId="15D324C0" w14:textId="77777777" w:rsidR="00A90972" w:rsidRPr="00472B27" w:rsidRDefault="00455212" w:rsidP="00C65063">
          <w:pPr>
            <w:pStyle w:val="Textocajaactividades"/>
          </w:pPr>
          <w:r>
            <w:t>Estructura de Computadores</w:t>
          </w:r>
        </w:p>
      </w:tc>
      <w:tc>
        <w:tcPr>
          <w:tcW w:w="3827" w:type="dxa"/>
        </w:tcPr>
        <w:p w14:paraId="60358CA0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160BCC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8A4A4D6" w14:textId="77777777" w:rsidTr="001924C8">
      <w:trPr>
        <w:trHeight w:val="342"/>
      </w:trPr>
      <w:tc>
        <w:tcPr>
          <w:tcW w:w="2552" w:type="dxa"/>
          <w:vMerge/>
        </w:tcPr>
        <w:p w14:paraId="11F9CC1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371841A3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89AE088" w14:textId="77777777" w:rsidR="00A90972" w:rsidRDefault="00A90972" w:rsidP="00A90972">
          <w:pPr>
            <w:pStyle w:val="Encabezado"/>
          </w:pPr>
        </w:p>
      </w:tc>
    </w:tr>
  </w:tbl>
  <w:p w14:paraId="4F54810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BEC7EB0"/>
    <w:multiLevelType w:val="hybridMultilevel"/>
    <w:tmpl w:val="03D69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3A45EE7"/>
    <w:multiLevelType w:val="hybridMultilevel"/>
    <w:tmpl w:val="2D5A3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23439000">
    <w:abstractNumId w:val="0"/>
  </w:num>
  <w:num w:numId="2" w16cid:durableId="612134540">
    <w:abstractNumId w:val="15"/>
  </w:num>
  <w:num w:numId="3" w16cid:durableId="469715638">
    <w:abstractNumId w:val="24"/>
  </w:num>
  <w:num w:numId="4" w16cid:durableId="1314527067">
    <w:abstractNumId w:val="16"/>
  </w:num>
  <w:num w:numId="5" w16cid:durableId="635375268">
    <w:abstractNumId w:val="8"/>
  </w:num>
  <w:num w:numId="6" w16cid:durableId="480392736">
    <w:abstractNumId w:val="4"/>
  </w:num>
  <w:num w:numId="7" w16cid:durableId="1203862849">
    <w:abstractNumId w:val="19"/>
  </w:num>
  <w:num w:numId="8" w16cid:durableId="148333125">
    <w:abstractNumId w:val="7"/>
  </w:num>
  <w:num w:numId="9" w16cid:durableId="520779756">
    <w:abstractNumId w:val="22"/>
  </w:num>
  <w:num w:numId="10" w16cid:durableId="1900433481">
    <w:abstractNumId w:val="1"/>
  </w:num>
  <w:num w:numId="11" w16cid:durableId="759065272">
    <w:abstractNumId w:val="25"/>
  </w:num>
  <w:num w:numId="12" w16cid:durableId="750126085">
    <w:abstractNumId w:val="3"/>
  </w:num>
  <w:num w:numId="13" w16cid:durableId="446235526">
    <w:abstractNumId w:val="11"/>
  </w:num>
  <w:num w:numId="14" w16cid:durableId="1980451983">
    <w:abstractNumId w:val="13"/>
  </w:num>
  <w:num w:numId="15" w16cid:durableId="1563366523">
    <w:abstractNumId w:val="21"/>
  </w:num>
  <w:num w:numId="16" w16cid:durableId="281620595">
    <w:abstractNumId w:val="18"/>
  </w:num>
  <w:num w:numId="17" w16cid:durableId="1220745844">
    <w:abstractNumId w:val="12"/>
  </w:num>
  <w:num w:numId="18" w16cid:durableId="239367173">
    <w:abstractNumId w:val="23"/>
  </w:num>
  <w:num w:numId="19" w16cid:durableId="812063379">
    <w:abstractNumId w:val="5"/>
  </w:num>
  <w:num w:numId="20" w16cid:durableId="460728653">
    <w:abstractNumId w:val="10"/>
  </w:num>
  <w:num w:numId="21" w16cid:durableId="832993203">
    <w:abstractNumId w:val="17"/>
  </w:num>
  <w:num w:numId="22" w16cid:durableId="229080204">
    <w:abstractNumId w:val="9"/>
  </w:num>
  <w:num w:numId="23" w16cid:durableId="1423255582">
    <w:abstractNumId w:val="6"/>
  </w:num>
  <w:num w:numId="24" w16cid:durableId="1102335757">
    <w:abstractNumId w:val="20"/>
  </w:num>
  <w:num w:numId="25" w16cid:durableId="282198913">
    <w:abstractNumId w:val="14"/>
  </w:num>
  <w:num w:numId="26" w16cid:durableId="2459870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0D4E"/>
    <w:rsid w:val="001F1229"/>
    <w:rsid w:val="001F163E"/>
    <w:rsid w:val="001F19FD"/>
    <w:rsid w:val="001F69FE"/>
    <w:rsid w:val="00200BEB"/>
    <w:rsid w:val="0020102E"/>
    <w:rsid w:val="002036CA"/>
    <w:rsid w:val="002039FC"/>
    <w:rsid w:val="002119FD"/>
    <w:rsid w:val="0021511C"/>
    <w:rsid w:val="002244C2"/>
    <w:rsid w:val="00227368"/>
    <w:rsid w:val="00227800"/>
    <w:rsid w:val="00244B66"/>
    <w:rsid w:val="0024674E"/>
    <w:rsid w:val="00250A71"/>
    <w:rsid w:val="00252ABD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B9C"/>
    <w:rsid w:val="00446F8B"/>
    <w:rsid w:val="004476D3"/>
    <w:rsid w:val="004478AD"/>
    <w:rsid w:val="00455212"/>
    <w:rsid w:val="00455BA7"/>
    <w:rsid w:val="004567F9"/>
    <w:rsid w:val="00466671"/>
    <w:rsid w:val="00472B27"/>
    <w:rsid w:val="004A1A48"/>
    <w:rsid w:val="004B36E6"/>
    <w:rsid w:val="004B7249"/>
    <w:rsid w:val="004D4F93"/>
    <w:rsid w:val="004E1547"/>
    <w:rsid w:val="004E5487"/>
    <w:rsid w:val="004F1492"/>
    <w:rsid w:val="004F5D83"/>
    <w:rsid w:val="005004C0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4DA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1169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390C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BA9"/>
    <w:rsid w:val="008745E4"/>
    <w:rsid w:val="008807AF"/>
    <w:rsid w:val="0088459B"/>
    <w:rsid w:val="008B16BB"/>
    <w:rsid w:val="008B6154"/>
    <w:rsid w:val="008C09DB"/>
    <w:rsid w:val="008D2E81"/>
    <w:rsid w:val="008E1670"/>
    <w:rsid w:val="008E3A8A"/>
    <w:rsid w:val="008F0709"/>
    <w:rsid w:val="008F0D9B"/>
    <w:rsid w:val="008F1E4C"/>
    <w:rsid w:val="009020E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54D2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03A7"/>
    <w:rsid w:val="00A17600"/>
    <w:rsid w:val="00A20F71"/>
    <w:rsid w:val="00A4761C"/>
    <w:rsid w:val="00A52D4C"/>
    <w:rsid w:val="00A60E8D"/>
    <w:rsid w:val="00A67DBC"/>
    <w:rsid w:val="00A71D6D"/>
    <w:rsid w:val="00A76AA2"/>
    <w:rsid w:val="00A76D45"/>
    <w:rsid w:val="00A90972"/>
    <w:rsid w:val="00A9140C"/>
    <w:rsid w:val="00AB2DE2"/>
    <w:rsid w:val="00AB3DB1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65132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5715"/>
    <w:rsid w:val="00C65063"/>
    <w:rsid w:val="00C67873"/>
    <w:rsid w:val="00C8543E"/>
    <w:rsid w:val="00C86F9D"/>
    <w:rsid w:val="00C870D5"/>
    <w:rsid w:val="00C8717A"/>
    <w:rsid w:val="00C876E4"/>
    <w:rsid w:val="00C92BE5"/>
    <w:rsid w:val="00C9773A"/>
    <w:rsid w:val="00CB7E38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213E"/>
    <w:rsid w:val="00D33335"/>
    <w:rsid w:val="00D3349B"/>
    <w:rsid w:val="00D33679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E70C7"/>
    <w:rsid w:val="00DF0BC0"/>
    <w:rsid w:val="00DF784B"/>
    <w:rsid w:val="00E144E3"/>
    <w:rsid w:val="00E170B6"/>
    <w:rsid w:val="00E2314E"/>
    <w:rsid w:val="00E300D2"/>
    <w:rsid w:val="00E46BF3"/>
    <w:rsid w:val="00E560E4"/>
    <w:rsid w:val="00E6289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70B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43DE"/>
    <w:rsid w:val="00F65B6D"/>
    <w:rsid w:val="00F719D6"/>
    <w:rsid w:val="00F736A2"/>
    <w:rsid w:val="00F741B7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99AF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6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C3E8-FD49-43EF-A5A7-45D63EF9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119</TotalTime>
  <Pages>6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samuel reyes</cp:lastModifiedBy>
  <cp:revision>25</cp:revision>
  <cp:lastPrinted>2017-09-08T09:41:00Z</cp:lastPrinted>
  <dcterms:created xsi:type="dcterms:W3CDTF">2019-09-13T09:48:00Z</dcterms:created>
  <dcterms:modified xsi:type="dcterms:W3CDTF">2023-04-11T02:49:00Z</dcterms:modified>
</cp:coreProperties>
</file>